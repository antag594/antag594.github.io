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52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0352"/>
      </w:tblGrid>
      <w:tr w:rsidR="00B469A5" w14:paraId="484AA488" w14:textId="77777777" w:rsidTr="00C0193C">
        <w:trPr>
          <w:trHeight w:val="2764"/>
        </w:trPr>
        <w:tc>
          <w:tcPr>
            <w:tcW w:w="10352" w:type="dxa"/>
            <w:tcBorders>
              <w:bottom w:val="single" w:sz="8" w:space="0" w:color="CCCCCC" w:themeColor="background2"/>
            </w:tcBorders>
          </w:tcPr>
          <w:p w14:paraId="1597708E" w14:textId="77777777" w:rsidR="00B469A5" w:rsidRPr="005B4E8A" w:rsidRDefault="003841BB">
            <w:pPr>
              <w:pStyle w:val="CompanyName"/>
              <w:rPr>
                <w:rFonts w:asciiTheme="majorHAnsi" w:hAnsiTheme="majorHAnsi" w:cstheme="majorHAnsi"/>
              </w:rPr>
            </w:pPr>
            <w:r w:rsidRPr="005B4E8A">
              <w:rPr>
                <w:rFonts w:asciiTheme="majorHAnsi" w:hAnsiTheme="majorHAnsi" w:cstheme="majorHAnsi"/>
              </w:rPr>
              <w:t>Antony E. Tagintsev</w:t>
            </w:r>
          </w:p>
          <w:p w14:paraId="66F864E4" w14:textId="77777777" w:rsidR="005B4E8A" w:rsidRPr="005B4E8A" w:rsidRDefault="005B4E8A" w:rsidP="005B4E8A">
            <w:pPr>
              <w:rPr>
                <w:rFonts w:asciiTheme="majorHAnsi" w:hAnsiTheme="majorHAnsi" w:cstheme="majorHAnsi"/>
              </w:rPr>
            </w:pPr>
            <w:r w:rsidRPr="005B4E8A">
              <w:rPr>
                <w:rFonts w:asciiTheme="majorHAnsi" w:hAnsiTheme="majorHAnsi" w:cstheme="majorHAnsi"/>
              </w:rPr>
              <w:t xml:space="preserve">980-425-5828 </w:t>
            </w:r>
          </w:p>
          <w:p w14:paraId="50A13C45" w14:textId="2BE9316C" w:rsidR="005B4E8A" w:rsidRPr="005B4E8A" w:rsidRDefault="005B4E8A" w:rsidP="005B4E8A">
            <w:pPr>
              <w:rPr>
                <w:rFonts w:asciiTheme="majorHAnsi" w:hAnsiTheme="majorHAnsi" w:cstheme="majorHAnsi"/>
              </w:rPr>
            </w:pPr>
            <w:hyperlink r:id="rId6" w:history="1">
              <w:r w:rsidRPr="005B4E8A">
                <w:rPr>
                  <w:rStyle w:val="Hyperlink"/>
                  <w:rFonts w:asciiTheme="majorHAnsi" w:hAnsiTheme="majorHAnsi" w:cstheme="majorHAnsi"/>
                </w:rPr>
                <w:t>antag594@gmail.com</w:t>
              </w:r>
            </w:hyperlink>
            <w:r w:rsidRPr="005B4E8A">
              <w:rPr>
                <w:rFonts w:asciiTheme="majorHAnsi" w:hAnsiTheme="majorHAnsi" w:cstheme="majorHAnsi"/>
              </w:rPr>
              <w:t xml:space="preserve"> </w:t>
            </w:r>
          </w:p>
          <w:p w14:paraId="3B549A56" w14:textId="77777777" w:rsidR="005B4E8A" w:rsidRDefault="005B4E8A" w:rsidP="005B4E8A">
            <w:pPr>
              <w:rPr>
                <w:rFonts w:asciiTheme="majorHAnsi" w:hAnsiTheme="majorHAnsi" w:cstheme="majorHAnsi"/>
              </w:rPr>
            </w:pPr>
            <w:r w:rsidRPr="005B4E8A">
              <w:rPr>
                <w:rFonts w:asciiTheme="majorHAnsi" w:hAnsiTheme="majorHAnsi" w:cstheme="majorHAnsi"/>
              </w:rPr>
              <w:t>4512 White Store Rd Wingate, North Carolina 2817</w:t>
            </w:r>
          </w:p>
          <w:p w14:paraId="6E707BB4" w14:textId="77777777" w:rsidR="005B4E8A" w:rsidRDefault="005B4E8A" w:rsidP="005B4E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DOB: March 18, 2006</w:t>
            </w:r>
          </w:p>
          <w:p w14:paraId="3D678AF5" w14:textId="46F94419" w:rsidR="005B4E8A" w:rsidRPr="005B4E8A" w:rsidRDefault="005B4E8A" w:rsidP="005B4E8A">
            <w:r>
              <w:rPr>
                <w:rFonts w:asciiTheme="majorHAnsi" w:hAnsiTheme="majorHAnsi" w:cstheme="majorHAnsi"/>
              </w:rPr>
              <w:t>Age 18</w:t>
            </w:r>
          </w:p>
        </w:tc>
      </w:tr>
      <w:tr w:rsidR="00B469A5" w14:paraId="1F236F5A" w14:textId="77777777" w:rsidTr="00D51C89">
        <w:trPr>
          <w:trHeight w:hRule="exact" w:val="9704"/>
        </w:trPr>
        <w:tc>
          <w:tcPr>
            <w:tcW w:w="10352" w:type="dxa"/>
            <w:tcBorders>
              <w:top w:val="single" w:sz="8" w:space="0" w:color="CCCCCC" w:themeColor="background2"/>
              <w:bottom w:val="single" w:sz="8" w:space="0" w:color="CCCCCC" w:themeColor="background2"/>
            </w:tcBorders>
          </w:tcPr>
          <w:p w14:paraId="640D82BF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44"/>
                <w:szCs w:val="44"/>
              </w:rPr>
            </w:pPr>
            <w:r w:rsidRPr="005B4E8A">
              <w:rPr>
                <w:rFonts w:asciiTheme="majorHAnsi" w:hAnsiTheme="majorHAnsi" w:cstheme="majorHAnsi"/>
                <w:sz w:val="44"/>
                <w:szCs w:val="44"/>
              </w:rPr>
              <w:t xml:space="preserve">Profile </w:t>
            </w:r>
          </w:p>
          <w:p w14:paraId="755DC5E1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Organized and dependable candidate successful at managing multiple priorities with a </w:t>
            </w:r>
          </w:p>
          <w:p w14:paraId="297D498B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positive attitude. Willingness to take on added responsibilities to meet team goals. Always </w:t>
            </w:r>
          </w:p>
          <w:p w14:paraId="467B1643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respectful, polite, and composed in a stressful situation. Speak fluent in both English and </w:t>
            </w:r>
          </w:p>
          <w:p w14:paraId="7B11EE17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Russian. Always come on time and prepared to work efficiently. </w:t>
            </w:r>
          </w:p>
          <w:p w14:paraId="3939EC0E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CC412F3" w14:textId="7E21A82E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44"/>
                <w:szCs w:val="44"/>
              </w:rPr>
            </w:pPr>
            <w:r w:rsidRPr="005B4E8A">
              <w:rPr>
                <w:rFonts w:asciiTheme="majorHAnsi" w:hAnsiTheme="majorHAnsi" w:cstheme="majorHAnsi"/>
                <w:sz w:val="44"/>
                <w:szCs w:val="44"/>
              </w:rPr>
              <w:t xml:space="preserve">Experience </w:t>
            </w:r>
          </w:p>
          <w:p w14:paraId="6E3CAD7E" w14:textId="1F8341BD" w:rsidR="001E1C28" w:rsidRPr="005B4E8A" w:rsidRDefault="001E1C28" w:rsidP="00C0193C">
            <w:pPr>
              <w:pStyle w:val="Header"/>
              <w:rPr>
                <w:rFonts w:asciiTheme="majorHAnsi" w:hAnsiTheme="majorHAnsi" w:cstheme="majorHAnsi"/>
                <w:sz w:val="28"/>
                <w:szCs w:val="28"/>
              </w:rPr>
            </w:pPr>
            <w:r w:rsidRPr="005B4E8A">
              <w:rPr>
                <w:rFonts w:asciiTheme="majorHAnsi" w:hAnsiTheme="majorHAnsi" w:cstheme="majorHAnsi"/>
                <w:sz w:val="28"/>
                <w:szCs w:val="28"/>
              </w:rPr>
              <w:t>Sandwich Artist for Subway-2023-2024</w:t>
            </w:r>
          </w:p>
          <w:p w14:paraId="630CC1B0" w14:textId="49DB7C8D" w:rsidR="001E1C28" w:rsidRPr="005B4E8A" w:rsidRDefault="001E1C28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Made sandwiches as neatly as possible, operated the register and ensured the cash </w:t>
            </w:r>
          </w:p>
          <w:p w14:paraId="7DD8EE7D" w14:textId="402A11E2" w:rsidR="001E1C28" w:rsidRPr="005B4E8A" w:rsidRDefault="001E1C28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drawer was not missing cash, prepped ingredients for sandwiches, ensured that the </w:t>
            </w:r>
          </w:p>
          <w:p w14:paraId="08D3A422" w14:textId="508CFB8A" w:rsidR="001E1C28" w:rsidRPr="005B4E8A" w:rsidRDefault="001E1C28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kitchen and dining area were kept clean at all times, and working with customers daily</w:t>
            </w:r>
          </w:p>
          <w:p w14:paraId="0A309736" w14:textId="3C50A294" w:rsidR="001E1C28" w:rsidRPr="005B4E8A" w:rsidRDefault="001E1C28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to ensure customer satisfaction.</w:t>
            </w:r>
          </w:p>
          <w:p w14:paraId="6CA27407" w14:textId="77777777" w:rsidR="001E1C28" w:rsidRPr="005B4E8A" w:rsidRDefault="001E1C28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EE8DDAE" w14:textId="17D860F8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SALES ASSOCIATE FOR FRIENDS AND FAMILY MEMBERS - 2020 - 2023 </w:t>
            </w:r>
          </w:p>
          <w:p w14:paraId="568D46AF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Sold different products online for friends and family when needed, engaged with </w:t>
            </w:r>
          </w:p>
          <w:p w14:paraId="04DD85B0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costumers both personally and electronically. Also, made sure the product was in good </w:t>
            </w:r>
          </w:p>
          <w:p w14:paraId="415E69CF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condition before photographing it and posting it. Lastly, I ensured the price was </w:t>
            </w:r>
          </w:p>
          <w:p w14:paraId="5E0DFEDE" w14:textId="0D36663D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reasonable for the </w:t>
            </w:r>
            <w:r w:rsidR="001E1C28" w:rsidRPr="005B4E8A">
              <w:rPr>
                <w:rFonts w:asciiTheme="majorHAnsi" w:hAnsiTheme="majorHAnsi" w:cstheme="majorHAnsi"/>
                <w:sz w:val="22"/>
                <w:szCs w:val="22"/>
              </w:rPr>
              <w:t>customer</w:t>
            </w: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 and owner of the product as well. Although, this was an </w:t>
            </w:r>
          </w:p>
          <w:p w14:paraId="59F76E3A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unofficial job I had much success</w:t>
            </w:r>
            <w:r w:rsidRPr="005B4E8A">
              <w:rPr>
                <w:rFonts w:asciiTheme="majorHAnsi" w:hAnsiTheme="majorHAnsi" w:cstheme="majorHAnsi"/>
              </w:rPr>
              <w:t xml:space="preserve">. </w:t>
            </w:r>
          </w:p>
          <w:p w14:paraId="556D75B1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</w:rPr>
            </w:pPr>
          </w:p>
          <w:p w14:paraId="044C9046" w14:textId="3203F78A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44"/>
                <w:szCs w:val="44"/>
              </w:rPr>
            </w:pPr>
            <w:r w:rsidRPr="005B4E8A">
              <w:rPr>
                <w:rFonts w:asciiTheme="majorHAnsi" w:hAnsiTheme="majorHAnsi" w:cstheme="majorHAnsi"/>
                <w:sz w:val="44"/>
                <w:szCs w:val="44"/>
              </w:rPr>
              <w:t xml:space="preserve">Education </w:t>
            </w:r>
          </w:p>
          <w:p w14:paraId="65B39B1B" w14:textId="36524462" w:rsidR="00D51C89" w:rsidRPr="005B4E8A" w:rsidRDefault="00C0193C" w:rsidP="00D51C89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January 2023 </w:t>
            </w:r>
          </w:p>
          <w:p w14:paraId="3A4B9467" w14:textId="77777777" w:rsidR="00C0193C" w:rsidRPr="005B4E8A" w:rsidRDefault="00C0193C" w:rsidP="00D51C89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Acellus — Kansas City, Missouri </w:t>
            </w:r>
          </w:p>
          <w:p w14:paraId="008901B9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High School diploma</w:t>
            </w:r>
            <w:r w:rsidRPr="005B4E8A">
              <w:rPr>
                <w:rFonts w:asciiTheme="majorHAnsi" w:hAnsiTheme="majorHAnsi" w:cstheme="majorHAnsi"/>
              </w:rPr>
              <w:t xml:space="preserve"> </w:t>
            </w:r>
          </w:p>
          <w:p w14:paraId="5C05B375" w14:textId="77777777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</w:rPr>
            </w:pPr>
          </w:p>
          <w:p w14:paraId="0CE3DD61" w14:textId="6A6EF9D1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Currently attending </w:t>
            </w:r>
          </w:p>
          <w:p w14:paraId="54650DA0" w14:textId="0BE3B072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Liberty University – Lynchburg Virginia</w:t>
            </w:r>
          </w:p>
          <w:p w14:paraId="1E5A8088" w14:textId="520A680C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Bachlors in Computer Science Cybersecurity</w:t>
            </w:r>
          </w:p>
          <w:p w14:paraId="7D020799" w14:textId="63A93EE8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CFB423E" w14:textId="77777777" w:rsidR="001E1C28" w:rsidRPr="005B4E8A" w:rsidRDefault="001E1C28" w:rsidP="00C0193C">
            <w:pPr>
              <w:pStyle w:val="Header"/>
              <w:rPr>
                <w:rFonts w:asciiTheme="majorHAnsi" w:hAnsiTheme="majorHAnsi" w:cstheme="majorHAnsi"/>
              </w:rPr>
            </w:pPr>
          </w:p>
          <w:p w14:paraId="2313C291" w14:textId="77777777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44"/>
                <w:szCs w:val="44"/>
              </w:rPr>
            </w:pPr>
            <w:r w:rsidRPr="005B4E8A">
              <w:rPr>
                <w:rFonts w:asciiTheme="majorHAnsi" w:hAnsiTheme="majorHAnsi" w:cstheme="majorHAnsi"/>
                <w:sz w:val="44"/>
                <w:szCs w:val="44"/>
              </w:rPr>
              <w:t xml:space="preserve">Skills </w:t>
            </w:r>
          </w:p>
          <w:p w14:paraId="74B3DA29" w14:textId="1959D3E4" w:rsidR="00C0193C" w:rsidRPr="005B4E8A" w:rsidRDefault="00C0193C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Problem Resolution, Organization and Time Management, Flexible, Adaptable, Decision</w:t>
            </w:r>
            <w:r w:rsidR="005B4E8A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>Making, Problem-Solving, Research, Critical and Analytical Thinkin</w:t>
            </w:r>
            <w:r w:rsidR="00D51C89" w:rsidRPr="005B4E8A">
              <w:rPr>
                <w:rFonts w:asciiTheme="majorHAnsi" w:hAnsiTheme="majorHAnsi" w:cstheme="majorHAnsi"/>
                <w:sz w:val="22"/>
                <w:szCs w:val="22"/>
              </w:rPr>
              <w:t>g</w:t>
            </w:r>
          </w:p>
          <w:p w14:paraId="7296D2D7" w14:textId="7848F9E6" w:rsidR="00B469A5" w:rsidRPr="005B4E8A" w:rsidRDefault="005B4E8A" w:rsidP="005B4E8A">
            <w:pPr>
              <w:pStyle w:val="Header"/>
              <w:tabs>
                <w:tab w:val="left" w:pos="1050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ab/>
            </w:r>
          </w:p>
        </w:tc>
      </w:tr>
      <w:tr w:rsidR="00D51C89" w14:paraId="0055BD6D" w14:textId="77777777" w:rsidTr="00D51C89">
        <w:trPr>
          <w:trHeight w:hRule="exact" w:val="9704"/>
        </w:trPr>
        <w:tc>
          <w:tcPr>
            <w:tcW w:w="10352" w:type="dxa"/>
            <w:tcBorders>
              <w:top w:val="single" w:sz="8" w:space="0" w:color="CCCCCC" w:themeColor="background2"/>
              <w:bottom w:val="single" w:sz="8" w:space="0" w:color="CCCCCC" w:themeColor="background2"/>
            </w:tcBorders>
          </w:tcPr>
          <w:p w14:paraId="66A8CBEF" w14:textId="678C95D8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  <w:sz w:val="44"/>
                <w:szCs w:val="44"/>
              </w:rPr>
            </w:pPr>
            <w:r w:rsidRPr="005B4E8A">
              <w:rPr>
                <w:rFonts w:asciiTheme="majorHAnsi" w:hAnsiTheme="majorHAnsi" w:cstheme="majorHAnsi"/>
                <w:sz w:val="44"/>
                <w:szCs w:val="44"/>
              </w:rPr>
              <w:lastRenderedPageBreak/>
              <w:t>References</w:t>
            </w:r>
          </w:p>
          <w:p w14:paraId="19828A1A" w14:textId="3839F61C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</w:pPr>
            <w:r w:rsidRPr="005B4E8A">
              <w:rPr>
                <w:rFonts w:asciiTheme="majorHAnsi" w:hAnsiTheme="majorHAnsi" w:cstheme="majorHAnsi"/>
                <w:sz w:val="22"/>
                <w:szCs w:val="22"/>
              </w:rPr>
              <w:t xml:space="preserve">Subway on Hill Top Plaza                   </w:t>
            </w:r>
            <w:r w:rsidRPr="005B4E8A"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>813 E Roosevelt Blvd, Monroe, NC 28112</w:t>
            </w:r>
          </w:p>
          <w:p w14:paraId="37D69DA9" w14:textId="54B06BB7" w:rsidR="00D51C89" w:rsidRPr="005B4E8A" w:rsidRDefault="00D51C89" w:rsidP="00C0193C">
            <w:pPr>
              <w:pStyle w:val="Header"/>
              <w:rPr>
                <w:rStyle w:val="lrzxr"/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</w:pPr>
            <w:r w:rsidRPr="005B4E8A"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>Manager: Chenny                                     Contact:</w:t>
            </w:r>
            <w:r w:rsidRPr="005B4E8A">
              <w:rPr>
                <w:rStyle w:val="w8qarf"/>
                <w:rFonts w:asciiTheme="majorHAnsi" w:hAnsiTheme="majorHAnsi" w:cstheme="majorHAnsi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hyperlink r:id="rId7" w:history="1">
              <w:r w:rsidRPr="005B4E8A">
                <w:rPr>
                  <w:rStyle w:val="Hyperlink"/>
                  <w:rFonts w:asciiTheme="majorHAnsi" w:hAnsiTheme="majorHAnsi" w:cstheme="majorHAnsi"/>
                  <w:color w:val="1A0DAB"/>
                  <w:sz w:val="21"/>
                  <w:szCs w:val="21"/>
                  <w:shd w:val="clear" w:color="auto" w:fill="FFFFFF"/>
                </w:rPr>
                <w:t>(704) 218-2513</w:t>
              </w:r>
            </w:hyperlink>
          </w:p>
          <w:p w14:paraId="06428539" w14:textId="326CBFD8" w:rsidR="00D51C89" w:rsidRPr="005B4E8A" w:rsidRDefault="00D51C89" w:rsidP="00C0193C">
            <w:pPr>
              <w:pStyle w:val="Header"/>
              <w:rPr>
                <w:rFonts w:asciiTheme="majorHAnsi" w:hAnsiTheme="majorHAnsi" w:cstheme="majorHAnsi"/>
                <w:sz w:val="22"/>
                <w:szCs w:val="22"/>
              </w:rPr>
            </w:pPr>
            <w:r w:rsidRPr="005B4E8A">
              <w:rPr>
                <w:rStyle w:val="lrzxr"/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>Time worked: 11/7/2023 – currently employed</w:t>
            </w:r>
          </w:p>
          <w:p w14:paraId="28DB4E40" w14:textId="783FA9F7" w:rsidR="00D51C89" w:rsidRPr="00D51C89" w:rsidRDefault="00D51C89" w:rsidP="00C0193C">
            <w:pPr>
              <w:pStyle w:val="Header"/>
              <w:rPr>
                <w:sz w:val="22"/>
                <w:szCs w:val="22"/>
              </w:rPr>
            </w:pPr>
          </w:p>
        </w:tc>
      </w:tr>
      <w:tr w:rsidR="00D51C89" w14:paraId="5DE4BB47" w14:textId="77777777" w:rsidTr="00C0193C">
        <w:trPr>
          <w:trHeight w:hRule="exact" w:val="9704"/>
        </w:trPr>
        <w:tc>
          <w:tcPr>
            <w:tcW w:w="10352" w:type="dxa"/>
            <w:tcBorders>
              <w:top w:val="single" w:sz="8" w:space="0" w:color="CCCCCC" w:themeColor="background2"/>
              <w:bottom w:val="nil"/>
            </w:tcBorders>
          </w:tcPr>
          <w:p w14:paraId="58D77D0A" w14:textId="77777777" w:rsidR="00D51C89" w:rsidRPr="00C0193C" w:rsidRDefault="00D51C89" w:rsidP="00C0193C">
            <w:pPr>
              <w:pStyle w:val="Header"/>
              <w:rPr>
                <w:sz w:val="44"/>
                <w:szCs w:val="44"/>
              </w:rPr>
            </w:pPr>
          </w:p>
        </w:tc>
      </w:tr>
    </w:tbl>
    <w:p w14:paraId="47E01A19" w14:textId="77777777" w:rsidR="003841BB" w:rsidRPr="003841BB" w:rsidRDefault="003841BB" w:rsidP="003841BB">
      <w:pPr>
        <w:pStyle w:val="ContactInfo"/>
        <w:ind w:left="2160" w:firstLine="720"/>
        <w:rPr>
          <w:sz w:val="52"/>
          <w:szCs w:val="52"/>
        </w:rPr>
      </w:pPr>
    </w:p>
    <w:sectPr w:rsidR="003841BB" w:rsidRPr="003841BB">
      <w:headerReference w:type="default" r:id="rId8"/>
      <w:footerReference w:type="default" r:id="rId9"/>
      <w:head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E573D" w14:textId="77777777" w:rsidR="004278D2" w:rsidRDefault="004278D2">
      <w:pPr>
        <w:spacing w:after="0" w:line="240" w:lineRule="auto"/>
      </w:pPr>
      <w:r>
        <w:separator/>
      </w:r>
    </w:p>
  </w:endnote>
  <w:endnote w:type="continuationSeparator" w:id="0">
    <w:p w14:paraId="71898DF1" w14:textId="77777777" w:rsidR="004278D2" w:rsidRDefault="0042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526AA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F7E2C1D" wp14:editId="766F035D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92944CA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CE989" w14:textId="77777777" w:rsidR="004278D2" w:rsidRDefault="004278D2">
      <w:pPr>
        <w:spacing w:after="0" w:line="240" w:lineRule="auto"/>
      </w:pPr>
      <w:r>
        <w:separator/>
      </w:r>
    </w:p>
  </w:footnote>
  <w:footnote w:type="continuationSeparator" w:id="0">
    <w:p w14:paraId="17AA6CF3" w14:textId="77777777" w:rsidR="004278D2" w:rsidRDefault="0042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666F617F" w14:textId="77777777">
      <w:trPr>
        <w:trHeight w:val="576"/>
      </w:trPr>
      <w:tc>
        <w:tcPr>
          <w:tcW w:w="7920" w:type="dxa"/>
        </w:tcPr>
        <w:p w14:paraId="6C7BDA37" w14:textId="77777777" w:rsidR="00B469A5" w:rsidRDefault="00B469A5">
          <w:pPr>
            <w:pStyle w:val="Header"/>
          </w:pPr>
        </w:p>
      </w:tc>
    </w:tr>
  </w:tbl>
  <w:p w14:paraId="59FC262B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9F750" wp14:editId="66D188E8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6B3B2B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F239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E0F4C8" wp14:editId="201B6903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5ACC3AD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BB"/>
    <w:rsid w:val="00154C8B"/>
    <w:rsid w:val="001E1C28"/>
    <w:rsid w:val="001F0551"/>
    <w:rsid w:val="002E60A3"/>
    <w:rsid w:val="003841BB"/>
    <w:rsid w:val="00387239"/>
    <w:rsid w:val="004278D2"/>
    <w:rsid w:val="005B4E8A"/>
    <w:rsid w:val="00694CB6"/>
    <w:rsid w:val="00780A23"/>
    <w:rsid w:val="007D711A"/>
    <w:rsid w:val="00B469A5"/>
    <w:rsid w:val="00C0193C"/>
    <w:rsid w:val="00D51C89"/>
    <w:rsid w:val="00D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5B6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w8qarf">
    <w:name w:val="w8qarf"/>
    <w:basedOn w:val="DefaultParagraphFont"/>
    <w:rsid w:val="00D51C89"/>
  </w:style>
  <w:style w:type="character" w:customStyle="1" w:styleId="lrzxr">
    <w:name w:val="lrzxr"/>
    <w:basedOn w:val="DefaultParagraphFont"/>
    <w:rsid w:val="00D51C89"/>
  </w:style>
  <w:style w:type="character" w:styleId="Hyperlink">
    <w:name w:val="Hyperlink"/>
    <w:basedOn w:val="DefaultParagraphFont"/>
    <w:uiPriority w:val="99"/>
    <w:unhideWhenUsed/>
    <w:rsid w:val="00D51C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subway+near+me&amp;rlz=1C1CHBF_enUS909US909&amp;oq=subway+nea&amp;gs_lcrp=EgZjaHJvbWUqDQgAEAAYsQMYyQMYgAQyDQgAEAAYsQMYyQMYgAQyBggBEEUYOTINCAIQABiSAxiABBiKBTINCAMQABiSAxiABBiKBTIKCAQQABixAxiABDIHCAUQABiABDIHCAYQABiABDIHCAcQABiABDIHCAgQABiABDIHCAkQABiPAtIBCDg1NzlqMGo3qAIAsAIA&amp;sourceid=chrome&amp;ie=UTF-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ag594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ag0\AppData\Local\Microsoft\Office\16.0\DTS\en-US%7b906F86AF-1A65-4BC7-B1F3-54375EA94E4A%7d\%7b2105CE49-1A47-49EB-94B1-BE2D5F2B8B64%7dtf16392790_win32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{2105CE49-1A47-49EB-94B1-BE2D5F2B8B64}tf16392790_win32</Template>
  <TotalTime>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2024-02-19T18:09:00Z</dcterms:created>
  <dcterms:modified xsi:type="dcterms:W3CDTF">2024-02-19T19:04:00Z</dcterms:modified>
</cp:coreProperties>
</file>